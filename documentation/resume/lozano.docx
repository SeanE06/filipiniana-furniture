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807" w:rsidRDefault="00CD4807" w:rsidP="008A3A49">
      <w:pPr>
        <w:pStyle w:val="ContactInfo"/>
        <w:jc w:val="left"/>
        <w:rPr>
          <w:rFonts w:ascii="Gadugi" w:hAnsi="Gadugi"/>
        </w:rPr>
      </w:pPr>
    </w:p>
    <w:p w:rsidR="00CD4807" w:rsidRDefault="00CD4807" w:rsidP="00CD4807">
      <w:pPr>
        <w:pStyle w:val="ContactInfo"/>
        <w:ind w:left="5760" w:hanging="5760"/>
        <w:rPr>
          <w:rFonts w:ascii="Helvetica" w:hAnsi="Helvetica"/>
          <w:color w:val="4B4F56"/>
          <w:shd w:val="clear" w:color="auto" w:fill="F1F0F0"/>
        </w:rPr>
      </w:pPr>
    </w:p>
    <w:p w:rsidR="00CD4807" w:rsidRDefault="00775F2E" w:rsidP="00CD4807">
      <w:pPr>
        <w:pStyle w:val="ContactInfo"/>
        <w:ind w:left="5760" w:hanging="5760"/>
        <w:rPr>
          <w:rFonts w:ascii="Helvetica" w:hAnsi="Helvetica"/>
          <w:color w:val="4B4F56"/>
          <w:shd w:val="clear" w:color="auto" w:fill="F1F0F0"/>
        </w:rPr>
      </w:pPr>
      <w:r>
        <w:rPr>
          <w:rFonts w:ascii="Helvetica" w:hAnsi="Helvetica"/>
          <w:noProof/>
          <w:color w:val="4B4F56"/>
          <w:shd w:val="clear" w:color="auto" w:fill="F1F0F0"/>
          <w:lang w:eastAsia="en-US"/>
        </w:rPr>
        <w:drawing>
          <wp:anchor distT="0" distB="0" distL="114300" distR="114300" simplePos="0" relativeHeight="251658240" behindDoc="1" locked="0" layoutInCell="1" allowOverlap="1" wp14:anchorId="0D81212A" wp14:editId="2DE2016E">
            <wp:simplePos x="0" y="0"/>
            <wp:positionH relativeFrom="column">
              <wp:posOffset>-38100</wp:posOffset>
            </wp:positionH>
            <wp:positionV relativeFrom="paragraph">
              <wp:posOffset>134620</wp:posOffset>
            </wp:positionV>
            <wp:extent cx="914400" cy="969010"/>
            <wp:effectExtent l="0" t="0" r="0" b="2540"/>
            <wp:wrapThrough wrapText="bothSides">
              <wp:wrapPolygon edited="0">
                <wp:start x="0" y="0"/>
                <wp:lineTo x="0" y="21232"/>
                <wp:lineTo x="21150" y="21232"/>
                <wp:lineTo x="2115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4807" w:rsidRDefault="00CD4807" w:rsidP="00CD4807">
      <w:pPr>
        <w:pStyle w:val="ContactInfo"/>
        <w:ind w:left="5760" w:hanging="5760"/>
        <w:rPr>
          <w:rFonts w:ascii="Helvetica" w:hAnsi="Helvetica"/>
          <w:color w:val="4B4F56"/>
          <w:shd w:val="clear" w:color="auto" w:fill="F1F0F0"/>
        </w:rPr>
      </w:pPr>
    </w:p>
    <w:p w:rsidR="00BA7CB6" w:rsidRPr="001E794E" w:rsidRDefault="004A3B48" w:rsidP="00CD4807">
      <w:pPr>
        <w:pStyle w:val="ContactInfo"/>
        <w:ind w:left="5760" w:hanging="5760"/>
        <w:rPr>
          <w:rFonts w:ascii="Gadugi" w:hAnsi="Gadugi"/>
        </w:rPr>
      </w:pPr>
      <w:r>
        <w:rPr>
          <w:rFonts w:ascii="Gadugi" w:hAnsi="Gadugi"/>
        </w:rPr>
        <w:t>Block-4</w:t>
      </w:r>
      <w:proofErr w:type="gramStart"/>
      <w:r>
        <w:rPr>
          <w:rFonts w:ascii="Gadugi" w:hAnsi="Gadugi"/>
        </w:rPr>
        <w:t xml:space="preserve">,  </w:t>
      </w:r>
      <w:r w:rsidR="00CD4807">
        <w:rPr>
          <w:rFonts w:ascii="Gadugi" w:hAnsi="Gadugi"/>
        </w:rPr>
        <w:t>Lot</w:t>
      </w:r>
      <w:proofErr w:type="gramEnd"/>
      <w:r w:rsidR="00CD4807">
        <w:rPr>
          <w:rFonts w:ascii="Gadugi" w:hAnsi="Gadugi"/>
        </w:rPr>
        <w:t xml:space="preserve"> 32</w:t>
      </w:r>
      <w:r w:rsidR="003B4956" w:rsidRPr="001E794E">
        <w:rPr>
          <w:rFonts w:ascii="Gadugi" w:hAnsi="Gadugi"/>
        </w:rPr>
        <w:t>.</w:t>
      </w:r>
      <w:r w:rsidR="008A3A49">
        <w:rPr>
          <w:rFonts w:ascii="Gadugi" w:hAnsi="Gadugi"/>
        </w:rPr>
        <w:t xml:space="preserve"> </w:t>
      </w:r>
      <w:proofErr w:type="gramStart"/>
      <w:r w:rsidR="008A3A49">
        <w:rPr>
          <w:rFonts w:ascii="Gadugi" w:hAnsi="Gadugi"/>
        </w:rPr>
        <w:t>Phase-3D,</w:t>
      </w:r>
      <w:r w:rsidR="00CD4807">
        <w:rPr>
          <w:rFonts w:ascii="Gadugi" w:hAnsi="Gadugi"/>
        </w:rPr>
        <w:t xml:space="preserve"> </w:t>
      </w:r>
      <w:proofErr w:type="spellStart"/>
      <w:r w:rsidR="00CD4807">
        <w:rPr>
          <w:rFonts w:ascii="Gadugi" w:hAnsi="Gadugi"/>
        </w:rPr>
        <w:t>Tawilis</w:t>
      </w:r>
      <w:proofErr w:type="spellEnd"/>
      <w:r w:rsidR="003B4956" w:rsidRPr="001E794E">
        <w:rPr>
          <w:rFonts w:ascii="Gadugi" w:hAnsi="Gadugi"/>
        </w:rPr>
        <w:t xml:space="preserve"> St.</w:t>
      </w:r>
      <w:proofErr w:type="gramEnd"/>
    </w:p>
    <w:p w:rsidR="00BA7CB6" w:rsidRPr="001E794E" w:rsidRDefault="00CD4807">
      <w:pPr>
        <w:pStyle w:val="ContactInfo"/>
        <w:rPr>
          <w:rFonts w:ascii="Gadugi" w:hAnsi="Gadugi"/>
        </w:rPr>
      </w:pPr>
      <w:proofErr w:type="spellStart"/>
      <w:r>
        <w:rPr>
          <w:rFonts w:ascii="Gadugi" w:hAnsi="Gadugi"/>
        </w:rPr>
        <w:t>Kaunlaran</w:t>
      </w:r>
      <w:proofErr w:type="spellEnd"/>
      <w:r>
        <w:rPr>
          <w:rFonts w:ascii="Gadugi" w:hAnsi="Gadugi"/>
        </w:rPr>
        <w:t xml:space="preserve"> Village</w:t>
      </w:r>
      <w:r w:rsidR="003B4956" w:rsidRPr="001E794E">
        <w:rPr>
          <w:rFonts w:ascii="Gadugi" w:hAnsi="Gadugi"/>
        </w:rPr>
        <w:t xml:space="preserve">, </w:t>
      </w:r>
      <w:r>
        <w:rPr>
          <w:rFonts w:ascii="Gadugi" w:hAnsi="Gadugi"/>
        </w:rPr>
        <w:t>Caloocan City</w:t>
      </w:r>
    </w:p>
    <w:p w:rsidR="00BA7CB6" w:rsidRPr="00FF1323" w:rsidRDefault="00CD4807">
      <w:pPr>
        <w:pStyle w:val="ContactInfo"/>
        <w:rPr>
          <w:rFonts w:ascii="Gadugi" w:hAnsi="Gadugi"/>
        </w:rPr>
      </w:pPr>
      <w:r>
        <w:rPr>
          <w:rFonts w:ascii="Gadugi" w:hAnsi="Gadugi"/>
        </w:rPr>
        <w:t>09</w:t>
      </w:r>
      <w:r w:rsidR="00FF1323">
        <w:rPr>
          <w:rFonts w:ascii="Gadugi" w:hAnsi="Gadugi"/>
        </w:rPr>
        <w:t>452566031</w:t>
      </w:r>
    </w:p>
    <w:p w:rsidR="00BA7CB6" w:rsidRPr="001E794E" w:rsidRDefault="00CD4807">
      <w:pPr>
        <w:pStyle w:val="ContactInfo"/>
        <w:rPr>
          <w:rStyle w:val="Emphasis"/>
          <w:rFonts w:ascii="Gadugi" w:hAnsi="Gadugi"/>
        </w:rPr>
      </w:pPr>
      <w:r>
        <w:rPr>
          <w:rStyle w:val="Emphasis"/>
          <w:rFonts w:ascii="Gadugi" w:hAnsi="Gadugi"/>
        </w:rPr>
        <w:t>lozanomarianosapico</w:t>
      </w:r>
      <w:r w:rsidR="003B4956" w:rsidRPr="001E794E">
        <w:rPr>
          <w:rStyle w:val="Emphasis"/>
          <w:rFonts w:ascii="Gadugi" w:hAnsi="Gadugi"/>
        </w:rPr>
        <w:t>@gmail.com</w:t>
      </w:r>
    </w:p>
    <w:sdt>
      <w:sdtPr>
        <w:rPr>
          <w:rFonts w:ascii="Gadugi" w:hAnsi="Gadugi"/>
        </w:rPr>
        <w:alias w:val="Your Name"/>
        <w:tag w:val=""/>
        <w:id w:val="-574512284"/>
        <w:placeholder>
          <w:docPart w:val="40FE42E793AB45559CB705009544255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BA7CB6" w:rsidRPr="001E794E" w:rsidRDefault="00CD4807">
          <w:pPr>
            <w:pStyle w:val="Name"/>
            <w:rPr>
              <w:rFonts w:ascii="Gadugi" w:hAnsi="Gadugi"/>
            </w:rPr>
          </w:pPr>
          <w:r>
            <w:rPr>
              <w:rFonts w:ascii="Gadugi" w:hAnsi="Gadugi"/>
            </w:rPr>
            <w:t>Mariano s. lozano iii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2026"/>
        <w:gridCol w:w="362"/>
        <w:gridCol w:w="6639"/>
      </w:tblGrid>
      <w:tr w:rsidR="00BA7CB6" w:rsidRPr="001E794E" w:rsidTr="00F1149E">
        <w:tc>
          <w:tcPr>
            <w:tcW w:w="2026" w:type="dxa"/>
          </w:tcPr>
          <w:p w:rsidR="00BA7CB6" w:rsidRPr="001E794E" w:rsidRDefault="003B4956">
            <w:pPr>
              <w:pStyle w:val="Heading1"/>
              <w:rPr>
                <w:rFonts w:ascii="Gadugi" w:hAnsi="Gadugi"/>
                <w:sz w:val="20"/>
              </w:rPr>
            </w:pPr>
            <w:r w:rsidRPr="001E794E">
              <w:rPr>
                <w:rFonts w:ascii="Gadugi" w:hAnsi="Gadugi"/>
                <w:sz w:val="20"/>
              </w:rPr>
              <w:t>Education</w:t>
            </w:r>
          </w:p>
        </w:tc>
        <w:tc>
          <w:tcPr>
            <w:tcW w:w="362" w:type="dxa"/>
          </w:tcPr>
          <w:p w:rsidR="00BA7CB6" w:rsidRDefault="00BA7CB6">
            <w:pPr>
              <w:rPr>
                <w:rFonts w:ascii="Gadugi" w:hAnsi="Gadugi"/>
              </w:rPr>
            </w:pPr>
          </w:p>
          <w:p w:rsidR="00E953F8" w:rsidRPr="001E794E" w:rsidRDefault="00E953F8">
            <w:pPr>
              <w:rPr>
                <w:rFonts w:ascii="Gadugi" w:hAnsi="Gadugi"/>
              </w:rPr>
            </w:pPr>
          </w:p>
        </w:tc>
        <w:tc>
          <w:tcPr>
            <w:tcW w:w="6639" w:type="dxa"/>
          </w:tcPr>
          <w:sdt>
            <w:sdtPr>
              <w:rPr>
                <w:rFonts w:ascii="Gadugi" w:eastAsiaTheme="minorEastAsia" w:hAnsi="Gadug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970869414"/>
            </w:sdtPr>
            <w:sdtEndPr/>
            <w:sdtContent>
              <w:sdt>
                <w:sdtPr>
                  <w:rPr>
                    <w:rFonts w:ascii="Gadugi" w:eastAsiaTheme="minorEastAsia" w:hAnsi="Gadug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11531560"/>
                </w:sdtPr>
                <w:sdtEndPr/>
                <w:sdtContent>
                  <w:p w:rsidR="00BA7CB6" w:rsidRPr="001E794E" w:rsidRDefault="00E953F8">
                    <w:pPr>
                      <w:pStyle w:val="Heading2"/>
                      <w:rPr>
                        <w:rFonts w:ascii="Gadugi" w:hAnsi="Gadugi"/>
                      </w:rPr>
                    </w:pPr>
                    <w:r>
                      <w:rPr>
                        <w:rFonts w:ascii="Gadugi" w:eastAsiaTheme="minorEastAsia" w:hAnsi="Gadug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                  </w:t>
                    </w:r>
                    <w:r>
                      <w:rPr>
                        <w:rFonts w:ascii="Gadugi" w:hAnsi="Gadugi"/>
                      </w:rPr>
                      <w:t>P</w:t>
                    </w:r>
                    <w:r w:rsidR="003B4956" w:rsidRPr="001E794E">
                      <w:rPr>
                        <w:rFonts w:ascii="Gadugi" w:hAnsi="Gadugi"/>
                      </w:rPr>
                      <w:t>olytechnic University of the Philippines Manila</w:t>
                    </w:r>
                  </w:p>
                  <w:p w:rsidR="00BA7CB6" w:rsidRPr="001E794E" w:rsidRDefault="00E953F8">
                    <w:pPr>
                      <w:pStyle w:val="ResumeText"/>
                      <w:rPr>
                        <w:rFonts w:ascii="Gadugi" w:hAnsi="Gadugi"/>
                      </w:rPr>
                    </w:pPr>
                    <w:r w:rsidRPr="00E953F8">
                      <w:rPr>
                        <w:rFonts w:ascii="Gadugi" w:hAnsi="Gadugi"/>
                        <w:b/>
                      </w:rPr>
                      <w:t>Tertiary</w:t>
                    </w:r>
                    <w:r>
                      <w:rPr>
                        <w:rFonts w:ascii="Gadugi" w:hAnsi="Gadugi"/>
                        <w:b/>
                      </w:rPr>
                      <w:t>:</w:t>
                    </w:r>
                    <w:r>
                      <w:rPr>
                        <w:rFonts w:ascii="Gadugi" w:hAnsi="Gadugi"/>
                      </w:rPr>
                      <w:t xml:space="preserve">     </w:t>
                    </w:r>
                    <w:r w:rsidR="003B4956" w:rsidRPr="001E794E">
                      <w:rPr>
                        <w:rFonts w:ascii="Gadugi" w:hAnsi="Gadugi"/>
                      </w:rPr>
                      <w:t>Bachelor of Science in Information Technology</w:t>
                    </w:r>
                  </w:p>
                  <w:p w:rsidR="00E953F8" w:rsidRDefault="00E953F8" w:rsidP="003B4956">
                    <w:pPr>
                      <w:pStyle w:val="ResumeText"/>
                      <w:rPr>
                        <w:rFonts w:ascii="Gadugi" w:hAnsi="Gadugi"/>
                      </w:rPr>
                    </w:pPr>
                    <w:r>
                      <w:rPr>
                        <w:rFonts w:ascii="Gadugi" w:hAnsi="Gadugi"/>
                      </w:rPr>
                      <w:t xml:space="preserve">                    Expected graduation: </w:t>
                    </w:r>
                    <w:r w:rsidR="00814C54">
                      <w:rPr>
                        <w:rFonts w:ascii="Gadugi" w:hAnsi="Gadugi"/>
                      </w:rPr>
                      <w:t>May</w:t>
                    </w:r>
                    <w:r>
                      <w:rPr>
                        <w:rFonts w:ascii="Gadugi" w:hAnsi="Gadugi"/>
                      </w:rPr>
                      <w:t xml:space="preserve"> 2018</w:t>
                    </w:r>
                  </w:p>
                  <w:p w:rsidR="00E953F8" w:rsidRDefault="00E953F8" w:rsidP="00E953F8">
                    <w:pPr>
                      <w:pStyle w:val="Heading2"/>
                      <w:rPr>
                        <w:rFonts w:ascii="Gadugi" w:hAnsi="Gadugi"/>
                      </w:rPr>
                    </w:pPr>
                    <w:r>
                      <w:t xml:space="preserve">                         </w:t>
                    </w:r>
                    <w:r w:rsidRPr="00E953F8">
                      <w:rPr>
                        <w:rFonts w:ascii="Gadugi" w:hAnsi="Gadugi"/>
                      </w:rPr>
                      <w:t>JOSE PANGANIBAN NATIONAL HIGH SCHOOL</w:t>
                    </w:r>
                  </w:p>
                  <w:p w:rsidR="00E953F8" w:rsidRPr="00E953F8" w:rsidRDefault="00E953F8" w:rsidP="00E953F8">
                    <w:pPr>
                      <w:pStyle w:val="ResumeText"/>
                      <w:rPr>
                        <w:rFonts w:ascii="Gadugi" w:hAnsi="Gadugi"/>
                      </w:rPr>
                    </w:pPr>
                    <w:r w:rsidRPr="00E953F8">
                      <w:rPr>
                        <w:rFonts w:ascii="Gadugi" w:hAnsi="Gadugi"/>
                        <w:b/>
                      </w:rPr>
                      <w:t>Secondary</w:t>
                    </w:r>
                    <w:r>
                      <w:rPr>
                        <w:rFonts w:ascii="Gadugi" w:hAnsi="Gadugi"/>
                        <w:b/>
                      </w:rPr>
                      <w:t>:</w:t>
                    </w:r>
                    <w:r>
                      <w:t xml:space="preserve">  </w:t>
                    </w:r>
                    <w:r w:rsidRPr="00E953F8">
                      <w:rPr>
                        <w:rFonts w:ascii="Gadugi" w:hAnsi="Gadugi"/>
                      </w:rPr>
                      <w:t>Graduated</w:t>
                    </w:r>
                  </w:p>
                  <w:p w:rsidR="00E953F8" w:rsidRDefault="00E953F8" w:rsidP="00E953F8">
                    <w:pPr>
                      <w:pStyle w:val="ResumeText"/>
                      <w:rPr>
                        <w:rFonts w:ascii="Gadugi" w:hAnsi="Gadugi"/>
                      </w:rPr>
                    </w:pPr>
                    <w:r>
                      <w:rPr>
                        <w:rFonts w:ascii="Gadugi" w:hAnsi="Gadugi"/>
                      </w:rPr>
                      <w:t xml:space="preserve">                    </w:t>
                    </w:r>
                    <w:r w:rsidRPr="00E953F8">
                      <w:rPr>
                        <w:rFonts w:ascii="Gadugi" w:hAnsi="Gadugi"/>
                      </w:rPr>
                      <w:t>School Year 2010-2014</w:t>
                    </w:r>
                  </w:p>
                  <w:p w:rsidR="00E953F8" w:rsidRDefault="00E953F8" w:rsidP="00E953F8">
                    <w:pPr>
                      <w:pStyle w:val="Heading2"/>
                      <w:rPr>
                        <w:rFonts w:ascii="Gadugi" w:hAnsi="Gadugi"/>
                      </w:rPr>
                    </w:pPr>
                    <w:r>
                      <w:t xml:space="preserve">                        </w:t>
                    </w:r>
                    <w:r>
                      <w:rPr>
                        <w:rFonts w:ascii="Gadugi" w:hAnsi="Gadugi"/>
                      </w:rPr>
                      <w:t>jose panganiban elementary school</w:t>
                    </w:r>
                  </w:p>
                  <w:p w:rsidR="00E953F8" w:rsidRPr="00682825" w:rsidRDefault="00E953F8" w:rsidP="00682825">
                    <w:pPr>
                      <w:pStyle w:val="ResumeText"/>
                      <w:rPr>
                        <w:rFonts w:ascii="Gadugi" w:hAnsi="Gadugi"/>
                      </w:rPr>
                    </w:pPr>
                    <w:r w:rsidRPr="00682825">
                      <w:rPr>
                        <w:rFonts w:ascii="Gadugi" w:hAnsi="Gadugi"/>
                        <w:b/>
                      </w:rPr>
                      <w:t>Primary:</w:t>
                    </w:r>
                    <w:r w:rsidRPr="00682825">
                      <w:rPr>
                        <w:rFonts w:ascii="Gadugi" w:hAnsi="Gadugi"/>
                      </w:rPr>
                      <w:t xml:space="preserve">     Graduated</w:t>
                    </w:r>
                  </w:p>
                  <w:p w:rsidR="00BA7CB6" w:rsidRPr="00682825" w:rsidRDefault="00E953F8" w:rsidP="00682825">
                    <w:pPr>
                      <w:pStyle w:val="ResumeText"/>
                      <w:rPr>
                        <w:rFonts w:ascii="Gadugi" w:hAnsi="Gadugi"/>
                      </w:rPr>
                    </w:pPr>
                    <w:r w:rsidRPr="00682825">
                      <w:rPr>
                        <w:rFonts w:ascii="Gadugi" w:hAnsi="Gadugi"/>
                      </w:rPr>
                      <w:t xml:space="preserve">               </w:t>
                    </w:r>
                    <w:r w:rsidR="00682825">
                      <w:rPr>
                        <w:rFonts w:ascii="Gadugi" w:hAnsi="Gadugi"/>
                      </w:rPr>
                      <w:t xml:space="preserve">     </w:t>
                    </w:r>
                    <w:r w:rsidRPr="00682825">
                      <w:rPr>
                        <w:rFonts w:ascii="Gadugi" w:hAnsi="Gadugi"/>
                      </w:rPr>
                      <w:t>School Year</w:t>
                    </w:r>
                    <w:r w:rsidR="00682825" w:rsidRPr="00682825">
                      <w:rPr>
                        <w:rFonts w:ascii="Gadugi" w:hAnsi="Gadugi"/>
                      </w:rPr>
                      <w:t xml:space="preserve"> 2004-2010</w:t>
                    </w:r>
                  </w:p>
                </w:sdtContent>
              </w:sdt>
            </w:sdtContent>
          </w:sdt>
        </w:tc>
      </w:tr>
      <w:tr w:rsidR="00BA7CB6" w:rsidRPr="001E794E" w:rsidTr="00F1149E">
        <w:trPr>
          <w:trHeight w:val="1151"/>
        </w:trPr>
        <w:tc>
          <w:tcPr>
            <w:tcW w:w="2026" w:type="dxa"/>
          </w:tcPr>
          <w:p w:rsidR="00BA7CB6" w:rsidRPr="001E794E" w:rsidRDefault="008E1465">
            <w:pPr>
              <w:pStyle w:val="Heading1"/>
              <w:rPr>
                <w:rFonts w:ascii="Gadugi" w:hAnsi="Gadugi"/>
                <w:sz w:val="20"/>
              </w:rPr>
            </w:pPr>
            <w:r w:rsidRPr="001E794E">
              <w:rPr>
                <w:rFonts w:ascii="Gadugi" w:hAnsi="Gadugi"/>
                <w:sz w:val="20"/>
              </w:rPr>
              <w:t>Skills</w:t>
            </w:r>
          </w:p>
        </w:tc>
        <w:tc>
          <w:tcPr>
            <w:tcW w:w="362" w:type="dxa"/>
          </w:tcPr>
          <w:p w:rsidR="00BA7CB6" w:rsidRPr="001E794E" w:rsidRDefault="00BA7CB6">
            <w:pPr>
              <w:rPr>
                <w:rFonts w:ascii="Gadugi" w:hAnsi="Gadugi"/>
              </w:rPr>
            </w:pPr>
          </w:p>
        </w:tc>
        <w:tc>
          <w:tcPr>
            <w:tcW w:w="6639" w:type="dxa"/>
          </w:tcPr>
          <w:sdt>
            <w:sdtPr>
              <w:rPr>
                <w:rFonts w:ascii="Gadugi" w:hAnsi="Gadugi"/>
              </w:rPr>
              <w:id w:val="-1116827610"/>
            </w:sdtPr>
            <w:sdtEndPr/>
            <w:sdtContent>
              <w:p w:rsidR="004A3B48" w:rsidRDefault="004A3B48" w:rsidP="004A3B48">
                <w:pPr>
                  <w:pStyle w:val="ResumeText"/>
                  <w:rPr>
                    <w:rFonts w:ascii="Gadugi" w:hAnsi="Gadugi"/>
                  </w:rPr>
                </w:pPr>
                <w:r>
                  <w:rPr>
                    <w:rFonts w:ascii="Gadugi" w:hAnsi="Gadugi"/>
                  </w:rPr>
                  <w:t>Proficient</w:t>
                </w:r>
                <w:r w:rsidRPr="001E794E">
                  <w:rPr>
                    <w:rFonts w:ascii="Gadugi" w:hAnsi="Gadugi"/>
                  </w:rPr>
                  <w:t xml:space="preserve"> </w:t>
                </w:r>
                <w:r w:rsidR="00663D08">
                  <w:rPr>
                    <w:rFonts w:ascii="Gadugi" w:hAnsi="Gadugi"/>
                  </w:rPr>
                  <w:t xml:space="preserve">in HTML, CSS, PHP, </w:t>
                </w:r>
                <w:r>
                  <w:rPr>
                    <w:rFonts w:ascii="Gadugi" w:hAnsi="Gadugi"/>
                  </w:rPr>
                  <w:t xml:space="preserve"> </w:t>
                </w:r>
                <w:proofErr w:type="spellStart"/>
                <w:r w:rsidR="00E3160F">
                  <w:rPr>
                    <w:rFonts w:ascii="Gadugi" w:hAnsi="Gadugi"/>
                  </w:rPr>
                  <w:t>j</w:t>
                </w:r>
                <w:r w:rsidR="008A3A49">
                  <w:rPr>
                    <w:rFonts w:ascii="Gadugi" w:hAnsi="Gadugi"/>
                  </w:rPr>
                  <w:t>avaS</w:t>
                </w:r>
                <w:r>
                  <w:rPr>
                    <w:rFonts w:ascii="Gadugi" w:hAnsi="Gadugi"/>
                  </w:rPr>
                  <w:t>cript</w:t>
                </w:r>
                <w:proofErr w:type="spellEnd"/>
                <w:r w:rsidR="003A540A">
                  <w:rPr>
                    <w:rFonts w:ascii="Gadugi" w:hAnsi="Gadugi"/>
                  </w:rPr>
                  <w:t xml:space="preserve">, </w:t>
                </w:r>
                <w:proofErr w:type="spellStart"/>
                <w:r w:rsidR="003A540A">
                  <w:rPr>
                    <w:rFonts w:ascii="Gadugi" w:hAnsi="Gadugi"/>
                  </w:rPr>
                  <w:t>jQuery</w:t>
                </w:r>
                <w:proofErr w:type="spellEnd"/>
                <w:r w:rsidR="003A540A">
                  <w:rPr>
                    <w:rFonts w:ascii="Gadugi" w:hAnsi="Gadugi"/>
                  </w:rPr>
                  <w:t>, Ajax,</w:t>
                </w:r>
                <w:r w:rsidR="008747E2">
                  <w:rPr>
                    <w:rFonts w:ascii="Gadugi" w:hAnsi="Gadugi"/>
                  </w:rPr>
                  <w:t xml:space="preserve"> Android Programming</w:t>
                </w:r>
                <w:r>
                  <w:rPr>
                    <w:rFonts w:ascii="Gadugi" w:hAnsi="Gadugi"/>
                  </w:rPr>
                  <w:t xml:space="preserve"> and MySQL</w:t>
                </w:r>
                <w:r w:rsidR="00663D08">
                  <w:rPr>
                    <w:rFonts w:ascii="Gadugi" w:hAnsi="Gadugi"/>
                  </w:rPr>
                  <w:t>,</w:t>
                </w:r>
              </w:p>
              <w:p w:rsidR="00663D08" w:rsidRDefault="00663D08" w:rsidP="004A3B48">
                <w:pPr>
                  <w:pStyle w:val="ResumeText"/>
                  <w:rPr>
                    <w:rFonts w:ascii="Gadugi" w:hAnsi="Gadugi"/>
                  </w:rPr>
                </w:pPr>
                <w:r>
                  <w:rPr>
                    <w:rFonts w:ascii="Gadugi" w:hAnsi="Gadugi"/>
                  </w:rPr>
                  <w:t>Knowledgeable in  C,</w:t>
                </w:r>
                <w:r w:rsidRPr="001E794E">
                  <w:rPr>
                    <w:rFonts w:ascii="Gadugi" w:hAnsi="Gadugi"/>
                  </w:rPr>
                  <w:t>C++</w:t>
                </w:r>
                <w:r>
                  <w:rPr>
                    <w:rFonts w:ascii="Gadugi" w:hAnsi="Gadugi"/>
                  </w:rPr>
                  <w:t>,C# and JAVA,</w:t>
                </w:r>
              </w:p>
              <w:sdt>
                <w:sdtPr>
                  <w:rPr>
                    <w:rFonts w:ascii="Gadugi" w:hAnsi="Gadugi"/>
                  </w:rPr>
                  <w:id w:val="1641603760"/>
                </w:sdtPr>
                <w:sdtEndPr/>
                <w:sdtContent>
                  <w:p w:rsidR="004A3B48" w:rsidRDefault="00682825" w:rsidP="00FD2C63">
                    <w:pPr>
                      <w:pStyle w:val="ResumeText"/>
                      <w:rPr>
                        <w:rFonts w:ascii="Gadugi" w:hAnsi="Gadugi"/>
                      </w:rPr>
                    </w:pPr>
                    <w:r>
                      <w:rPr>
                        <w:rFonts w:ascii="Gadugi" w:hAnsi="Gadugi"/>
                      </w:rPr>
                      <w:t xml:space="preserve">Beginner in PHP </w:t>
                    </w:r>
                    <w:proofErr w:type="spellStart"/>
                    <w:r>
                      <w:rPr>
                        <w:rFonts w:ascii="Gadugi" w:hAnsi="Gadugi"/>
                      </w:rPr>
                      <w:t>La</w:t>
                    </w:r>
                    <w:r w:rsidR="00317352">
                      <w:rPr>
                        <w:rFonts w:ascii="Gadugi" w:hAnsi="Gadugi"/>
                      </w:rPr>
                      <w:t>ravel</w:t>
                    </w:r>
                    <w:proofErr w:type="spellEnd"/>
                    <w:r w:rsidR="00317352">
                      <w:rPr>
                        <w:rFonts w:ascii="Gadugi" w:hAnsi="Gadugi"/>
                      </w:rPr>
                      <w:t xml:space="preserve"> Framework, basic Ruby</w:t>
                    </w:r>
                    <w:r>
                      <w:rPr>
                        <w:rFonts w:ascii="Gadugi" w:hAnsi="Gadugi"/>
                      </w:rPr>
                      <w:t xml:space="preserve"> and </w:t>
                    </w:r>
                    <w:proofErr w:type="spellStart"/>
                    <w:r>
                      <w:rPr>
                        <w:rFonts w:ascii="Gadugi" w:hAnsi="Gadugi"/>
                      </w:rPr>
                      <w:t>Phyton</w:t>
                    </w:r>
                    <w:proofErr w:type="spellEnd"/>
                  </w:p>
                  <w:p w:rsidR="004A3B48" w:rsidRDefault="004A3B48" w:rsidP="004A3B48">
                    <w:pPr>
                      <w:pStyle w:val="ResumeText"/>
                      <w:rPr>
                        <w:rFonts w:ascii="Gadugi" w:hAnsi="Gadugi"/>
                      </w:rPr>
                    </w:pPr>
                    <w:r w:rsidRPr="00682825">
                      <w:rPr>
                        <w:rFonts w:ascii="Gadugi" w:hAnsi="Gadugi"/>
                      </w:rPr>
                      <w:t xml:space="preserve">Computer Literate; Microsoft Office (Word, Excel, </w:t>
                    </w:r>
                    <w:proofErr w:type="spellStart"/>
                    <w:r w:rsidRPr="00682825">
                      <w:rPr>
                        <w:rFonts w:ascii="Gadugi" w:hAnsi="Gadugi"/>
                      </w:rPr>
                      <w:t>Powerpoint</w:t>
                    </w:r>
                    <w:proofErr w:type="spellEnd"/>
                    <w:r w:rsidRPr="00682825">
                      <w:rPr>
                        <w:rFonts w:ascii="Gadugi" w:hAnsi="Gadugi"/>
                      </w:rPr>
                      <w:t>)</w:t>
                    </w:r>
                  </w:p>
                  <w:p w:rsidR="00BA7CB6" w:rsidRPr="001E794E" w:rsidRDefault="00A527A7" w:rsidP="00FD2C63">
                    <w:pPr>
                      <w:pStyle w:val="ResumeText"/>
                      <w:rPr>
                        <w:rFonts w:ascii="Gadugi" w:hAnsi="Gadugi"/>
                      </w:rPr>
                    </w:pPr>
                  </w:p>
                </w:sdtContent>
              </w:sdt>
            </w:sdtContent>
          </w:sdt>
        </w:tc>
      </w:tr>
      <w:tr w:rsidR="00131E97" w:rsidRPr="001E794E" w:rsidTr="00F1149E">
        <w:trPr>
          <w:trHeight w:val="1151"/>
        </w:trPr>
        <w:tc>
          <w:tcPr>
            <w:tcW w:w="2026" w:type="dxa"/>
          </w:tcPr>
          <w:p w:rsidR="00131E97" w:rsidRPr="001E794E" w:rsidRDefault="00131E97">
            <w:pPr>
              <w:pStyle w:val="Heading1"/>
              <w:rPr>
                <w:rFonts w:ascii="Gadugi" w:hAnsi="Gadugi"/>
                <w:sz w:val="20"/>
              </w:rPr>
            </w:pPr>
            <w:r>
              <w:rPr>
                <w:rFonts w:ascii="Gadugi" w:hAnsi="Gadugi"/>
                <w:sz w:val="20"/>
              </w:rPr>
              <w:t>Thesis or papers</w:t>
            </w:r>
          </w:p>
        </w:tc>
        <w:tc>
          <w:tcPr>
            <w:tcW w:w="362" w:type="dxa"/>
          </w:tcPr>
          <w:p w:rsidR="00131E97" w:rsidRPr="001E794E" w:rsidRDefault="00131E97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 xml:space="preserve"> </w:t>
            </w:r>
          </w:p>
        </w:tc>
        <w:tc>
          <w:tcPr>
            <w:tcW w:w="6639" w:type="dxa"/>
          </w:tcPr>
          <w:p w:rsidR="00131E97" w:rsidRDefault="00131E97" w:rsidP="00131E97">
            <w:pPr>
              <w:pStyle w:val="ResumeText"/>
              <w:rPr>
                <w:rFonts w:ascii="Gadugi" w:hAnsi="Gadugi"/>
              </w:rPr>
            </w:pPr>
            <w:r w:rsidRPr="00131E97">
              <w:rPr>
                <w:rFonts w:ascii="Gadugi" w:hAnsi="Gadugi"/>
                <w:b/>
              </w:rPr>
              <w:t>Title:</w:t>
            </w:r>
            <w:r>
              <w:rPr>
                <w:rFonts w:ascii="Gadugi" w:hAnsi="Gadugi"/>
              </w:rPr>
              <w:t xml:space="preserve"> Web-based Furniture Shop Management System</w:t>
            </w:r>
          </w:p>
          <w:p w:rsidR="00E2497B" w:rsidRPr="00E2497B" w:rsidRDefault="00131E97" w:rsidP="00F1149E">
            <w:pPr>
              <w:pStyle w:val="ResumeText"/>
              <w:rPr>
                <w:rFonts w:ascii="Gadugi" w:hAnsi="Gadugi"/>
              </w:rPr>
            </w:pPr>
            <w:r w:rsidRPr="00131E97">
              <w:rPr>
                <w:rFonts w:ascii="Gadugi" w:hAnsi="Gadugi"/>
                <w:b/>
              </w:rPr>
              <w:t>Summary:</w:t>
            </w:r>
            <w:r>
              <w:rPr>
                <w:rFonts w:ascii="Gadugi" w:hAnsi="Gadugi"/>
                <w:b/>
              </w:rPr>
              <w:t xml:space="preserve"> </w:t>
            </w:r>
            <w:r>
              <w:rPr>
                <w:rFonts w:ascii="Gadugi" w:hAnsi="Gadugi"/>
              </w:rPr>
              <w:t>A web-based Furniture shop that makes the transactions easier</w:t>
            </w:r>
            <w:r w:rsidR="00E2497B">
              <w:rPr>
                <w:rFonts w:ascii="Gadugi" w:hAnsi="Gadugi"/>
              </w:rPr>
              <w:t xml:space="preserve"> and helps to keep pace with the rapidly changing society.</w:t>
            </w:r>
            <w:r w:rsidR="00E3160F">
              <w:rPr>
                <w:rFonts w:ascii="Gadugi" w:hAnsi="Gadugi"/>
              </w:rPr>
              <w:t xml:space="preserve"> It is devel</w:t>
            </w:r>
            <w:r w:rsidR="008A3A49">
              <w:rPr>
                <w:rFonts w:ascii="Gadugi" w:hAnsi="Gadugi"/>
              </w:rPr>
              <w:t xml:space="preserve">oped using PHP, HTML, CSS, </w:t>
            </w:r>
            <w:proofErr w:type="spellStart"/>
            <w:r w:rsidR="008A3A49">
              <w:rPr>
                <w:rFonts w:ascii="Gadugi" w:hAnsi="Gadugi"/>
              </w:rPr>
              <w:t>javaS</w:t>
            </w:r>
            <w:r w:rsidR="00E3160F">
              <w:rPr>
                <w:rFonts w:ascii="Gadugi" w:hAnsi="Gadugi"/>
              </w:rPr>
              <w:t>cript</w:t>
            </w:r>
            <w:proofErr w:type="spellEnd"/>
            <w:r w:rsidR="00E3160F">
              <w:rPr>
                <w:rFonts w:ascii="Gadugi" w:hAnsi="Gadugi"/>
              </w:rPr>
              <w:t xml:space="preserve"> and Ajax with MySQL database.</w:t>
            </w:r>
            <w:bookmarkStart w:id="0" w:name="_GoBack"/>
            <w:bookmarkEnd w:id="0"/>
          </w:p>
        </w:tc>
      </w:tr>
      <w:tr w:rsidR="00BA7CB6" w:rsidRPr="001E794E" w:rsidTr="00F1149E">
        <w:tc>
          <w:tcPr>
            <w:tcW w:w="2026" w:type="dxa"/>
          </w:tcPr>
          <w:p w:rsidR="00BA7CB6" w:rsidRPr="001E794E" w:rsidRDefault="008D7906">
            <w:pPr>
              <w:pStyle w:val="Heading1"/>
              <w:rPr>
                <w:rFonts w:ascii="Gadugi" w:hAnsi="Gadugi"/>
                <w:sz w:val="20"/>
              </w:rPr>
            </w:pPr>
            <w:r w:rsidRPr="001E794E">
              <w:rPr>
                <w:rFonts w:ascii="Gadugi" w:hAnsi="Gadugi"/>
                <w:sz w:val="20"/>
              </w:rPr>
              <w:t>Seminars/Trainings Attended</w:t>
            </w:r>
          </w:p>
        </w:tc>
        <w:tc>
          <w:tcPr>
            <w:tcW w:w="362" w:type="dxa"/>
          </w:tcPr>
          <w:p w:rsidR="00BA7CB6" w:rsidRPr="001E794E" w:rsidRDefault="00BA7CB6">
            <w:pPr>
              <w:rPr>
                <w:rFonts w:ascii="Gadugi" w:hAnsi="Gadugi"/>
              </w:rPr>
            </w:pPr>
          </w:p>
        </w:tc>
        <w:tc>
          <w:tcPr>
            <w:tcW w:w="6639" w:type="dxa"/>
          </w:tcPr>
          <w:sdt>
            <w:sdtPr>
              <w:rPr>
                <w:rFonts w:ascii="Gadugi" w:eastAsiaTheme="minorEastAsia" w:hAnsi="Gadug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</w:sdtPr>
            <w:sdtEndPr>
              <w:rPr>
                <w:rFonts w:asciiTheme="minorHAnsi" w:hAnsiTheme="minorHAnsi"/>
              </w:rPr>
            </w:sdtEndPr>
            <w:sdtContent>
              <w:sdt>
                <w:sdtPr>
                  <w:rPr>
                    <w:rFonts w:ascii="Gadugi" w:eastAsiaTheme="minorEastAsia" w:hAnsi="Gadug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830493898"/>
                </w:sdtPr>
                <w:sdtEndPr>
                  <w:rPr>
                    <w:rFonts w:asciiTheme="minorHAnsi" w:hAnsiTheme="minorHAnsi"/>
                  </w:rPr>
                </w:sdtEndPr>
                <w:sdtContent>
                  <w:p w:rsidR="00BA7CB6" w:rsidRPr="001E794E" w:rsidRDefault="00CE4DA3">
                    <w:pPr>
                      <w:pStyle w:val="Heading2"/>
                      <w:rPr>
                        <w:rFonts w:ascii="Gadugi" w:hAnsi="Gadugi"/>
                      </w:rPr>
                    </w:pPr>
                    <w:r>
                      <w:rPr>
                        <w:rFonts w:ascii="Gadugi" w:hAnsi="Gadugi"/>
                      </w:rPr>
                      <w:t>iBits Mid-Year Seminar 2017</w:t>
                    </w:r>
                  </w:p>
                  <w:p w:rsidR="008D7906" w:rsidRPr="001E794E" w:rsidRDefault="008D7906">
                    <w:pPr>
                      <w:pStyle w:val="ResumeText"/>
                      <w:rPr>
                        <w:rFonts w:ascii="Gadugi" w:hAnsi="Gadugi"/>
                      </w:rPr>
                    </w:pPr>
                    <w:r w:rsidRPr="001E794E">
                      <w:rPr>
                        <w:rFonts w:ascii="Gadugi" w:hAnsi="Gadugi"/>
                      </w:rPr>
                      <w:t>August 2016</w:t>
                    </w:r>
                  </w:p>
                  <w:p w:rsidR="00E3160F" w:rsidRDefault="008D7906" w:rsidP="00317352">
                    <w:pPr>
                      <w:pStyle w:val="ResumeText"/>
                      <w:rPr>
                        <w:rFonts w:ascii="Gadugi" w:hAnsi="Gadugi"/>
                      </w:rPr>
                    </w:pPr>
                    <w:proofErr w:type="spellStart"/>
                    <w:r w:rsidRPr="001E794E">
                      <w:rPr>
                        <w:rFonts w:ascii="Gadugi" w:hAnsi="Gadugi"/>
                      </w:rPr>
                      <w:t>Bulwagang</w:t>
                    </w:r>
                    <w:proofErr w:type="spellEnd"/>
                    <w:r w:rsidRPr="001E794E">
                      <w:rPr>
                        <w:rFonts w:ascii="Gadugi" w:hAnsi="Gadugi"/>
                      </w:rPr>
                      <w:t xml:space="preserve"> </w:t>
                    </w:r>
                    <w:proofErr w:type="spellStart"/>
                    <w:r w:rsidRPr="001E794E">
                      <w:rPr>
                        <w:rFonts w:ascii="Gadugi" w:hAnsi="Gadugi"/>
                      </w:rPr>
                      <w:t>Balagtas</w:t>
                    </w:r>
                    <w:proofErr w:type="spellEnd"/>
                    <w:r w:rsidRPr="001E794E">
                      <w:rPr>
                        <w:rFonts w:ascii="Gadugi" w:hAnsi="Gadugi"/>
                      </w:rPr>
                      <w:t>, NALLRC, PUP Manila</w:t>
                    </w:r>
                  </w:p>
                  <w:p w:rsidR="00BA7CB6" w:rsidRPr="00317352" w:rsidRDefault="00E3160F" w:rsidP="00317352">
                    <w:pPr>
                      <w:pStyle w:val="ResumeText"/>
                      <w:rPr>
                        <w:rFonts w:ascii="Gadugi" w:hAnsi="Gadugi"/>
                      </w:rPr>
                    </w:pPr>
                    <w:r w:rsidRPr="00E3160F">
                      <w:rPr>
                        <w:rFonts w:ascii="Gadugi" w:hAnsi="Gadugi"/>
                        <w:b/>
                      </w:rPr>
                      <w:t>Summary:</w:t>
                    </w:r>
                    <w:r w:rsidR="00CE4DA3">
                      <w:rPr>
                        <w:rFonts w:ascii="Gadugi" w:hAnsi="Gadugi"/>
                        <w:b/>
                      </w:rPr>
                      <w:t xml:space="preserve"> </w:t>
                    </w:r>
                    <w:r w:rsidR="00CE4DA3">
                      <w:rPr>
                        <w:rFonts w:ascii="Gadugi" w:hAnsi="Gadugi"/>
                      </w:rPr>
                      <w:t xml:space="preserve">Institute of Bachelors in Information Technology Studies Mid-year seminar is conducted yearly </w:t>
                    </w:r>
                    <w:r w:rsidR="00CE4DA3">
                      <w:rPr>
                        <w:rFonts w:ascii="Gadugi" w:hAnsi="Gadugi"/>
                      </w:rPr>
                      <w:lastRenderedPageBreak/>
                      <w:t>to enhance and to teach IT students about different works in the IT industry.</w:t>
                    </w:r>
                  </w:p>
                </w:sdtContent>
              </w:sdt>
            </w:sdtContent>
          </w:sdt>
        </w:tc>
      </w:tr>
      <w:tr w:rsidR="00BA7CB6" w:rsidRPr="001E794E" w:rsidTr="00F1149E">
        <w:trPr>
          <w:trHeight w:val="321"/>
        </w:trPr>
        <w:tc>
          <w:tcPr>
            <w:tcW w:w="2026" w:type="dxa"/>
          </w:tcPr>
          <w:p w:rsidR="00BA7CB6" w:rsidRPr="001E794E" w:rsidRDefault="008E1465">
            <w:pPr>
              <w:pStyle w:val="Heading1"/>
              <w:rPr>
                <w:rFonts w:ascii="Gadugi" w:hAnsi="Gadugi"/>
                <w:sz w:val="20"/>
              </w:rPr>
            </w:pPr>
            <w:r w:rsidRPr="001E794E">
              <w:rPr>
                <w:rFonts w:ascii="Gadugi" w:hAnsi="Gadugi"/>
                <w:sz w:val="20"/>
              </w:rPr>
              <w:lastRenderedPageBreak/>
              <w:t>References</w:t>
            </w:r>
          </w:p>
        </w:tc>
        <w:tc>
          <w:tcPr>
            <w:tcW w:w="362" w:type="dxa"/>
          </w:tcPr>
          <w:p w:rsidR="00BA7CB6" w:rsidRPr="00C14C05" w:rsidRDefault="00BA7CB6">
            <w:pPr>
              <w:rPr>
                <w:rFonts w:ascii="Gadugi" w:hAnsi="Gadugi"/>
              </w:rPr>
            </w:pPr>
          </w:p>
          <w:p w:rsidR="00C14C05" w:rsidRPr="00C14C05" w:rsidRDefault="00C14C05">
            <w:pPr>
              <w:rPr>
                <w:rFonts w:ascii="Gadugi" w:hAnsi="Gadugi"/>
              </w:rPr>
            </w:pPr>
          </w:p>
        </w:tc>
        <w:tc>
          <w:tcPr>
            <w:tcW w:w="6639" w:type="dxa"/>
          </w:tcPr>
          <w:sdt>
            <w:sdtPr>
              <w:rPr>
                <w:rFonts w:ascii="Gadugi" w:hAnsi="Gadugi"/>
                <w:b/>
                <w:bCs/>
                <w:caps/>
              </w:rPr>
              <w:id w:val="-784259820"/>
            </w:sdtPr>
            <w:sdtEndPr>
              <w:rPr>
                <w:rFonts w:asciiTheme="minorHAnsi" w:hAnsiTheme="minorHAnsi"/>
                <w:b w:val="0"/>
                <w:bCs w:val="0"/>
                <w:caps w:val="0"/>
              </w:rPr>
            </w:sdtEndPr>
            <w:sdtContent>
              <w:sdt>
                <w:sdtPr>
                  <w:rPr>
                    <w:rFonts w:ascii="Gadugi" w:hAnsi="Gadugi"/>
                    <w:b/>
                    <w:bCs/>
                    <w:caps/>
                  </w:rPr>
                  <w:id w:val="-998494669"/>
                </w:sdtPr>
                <w:sdtEndPr>
                  <w:rPr>
                    <w:rFonts w:asciiTheme="minorHAnsi" w:hAnsiTheme="minorHAnsi"/>
                    <w:b w:val="0"/>
                    <w:bCs w:val="0"/>
                    <w:caps w:val="0"/>
                  </w:rPr>
                </w:sdtEndPr>
                <w:sdtContent>
                  <w:p w:rsidR="00C14C05" w:rsidRDefault="00C14C05" w:rsidP="00C14C05">
                    <w:pPr>
                      <w:pStyle w:val="ResumeText"/>
                    </w:pPr>
                    <w:r w:rsidRPr="00C14C05">
                      <w:rPr>
                        <w:rFonts w:ascii="Gadugi" w:hAnsi="Gadugi" w:cs="Helvetica"/>
                        <w:b/>
                        <w:color w:val="1D2129"/>
                        <w:shd w:val="clear" w:color="auto" w:fill="FFFFFF"/>
                      </w:rPr>
                      <w:t xml:space="preserve">Prof. Rachel A. </w:t>
                    </w:r>
                    <w:proofErr w:type="spellStart"/>
                    <w:r w:rsidRPr="00C14C05">
                      <w:rPr>
                        <w:rFonts w:ascii="Gadugi" w:hAnsi="Gadugi" w:cs="Helvetica"/>
                        <w:b/>
                        <w:color w:val="1D2129"/>
                        <w:shd w:val="clear" w:color="auto" w:fill="FFFFFF"/>
                      </w:rPr>
                      <w:t>Nayre</w:t>
                    </w:r>
                    <w:proofErr w:type="spellEnd"/>
                    <w:r w:rsidRPr="00C14C05">
                      <w:rPr>
                        <w:rFonts w:ascii="Gadugi" w:hAnsi="Gadugi" w:cs="Helvetica"/>
                        <w:color w:val="1D2129"/>
                      </w:rPr>
                      <w:br/>
                    </w:r>
                    <w:r w:rsidRPr="00C14C05">
                      <w:rPr>
                        <w:rFonts w:ascii="Gadugi" w:hAnsi="Gadugi" w:cs="Helvetica"/>
                        <w:color w:val="1D2129"/>
                        <w:shd w:val="clear" w:color="auto" w:fill="FFFFFF"/>
                      </w:rPr>
                      <w:t>Chairperson, DIT</w:t>
                    </w:r>
                    <w:r w:rsidRPr="00C14C05">
                      <w:rPr>
                        <w:rFonts w:ascii="Gadugi" w:hAnsi="Gadugi" w:cs="Helvetica"/>
                        <w:color w:val="1D2129"/>
                      </w:rPr>
                      <w:br/>
                    </w:r>
                    <w:r w:rsidRPr="00C14C05">
                      <w:rPr>
                        <w:rFonts w:ascii="Gadugi" w:hAnsi="Gadugi" w:cs="Helvetica"/>
                        <w:color w:val="1D2129"/>
                        <w:shd w:val="clear" w:color="auto" w:fill="FFFFFF"/>
                      </w:rPr>
                      <w:t>PUP-CCIS</w:t>
                    </w:r>
                    <w:r w:rsidRPr="00C14C05">
                      <w:rPr>
                        <w:rFonts w:ascii="Gadugi" w:hAnsi="Gadugi" w:cs="Helvetica"/>
                        <w:color w:val="1D2129"/>
                      </w:rPr>
                      <w:br/>
                    </w:r>
                    <w:r w:rsidRPr="00C14C05">
                      <w:rPr>
                        <w:rFonts w:ascii="Gadugi" w:hAnsi="Gadugi" w:cs="Helvetica"/>
                        <w:color w:val="1D2129"/>
                        <w:shd w:val="clear" w:color="auto" w:fill="FFFFFF"/>
                      </w:rPr>
                      <w:t>09214084612</w:t>
                    </w:r>
                    <w:r w:rsidRPr="00C14C05">
                      <w:rPr>
                        <w:rFonts w:ascii="Gadugi" w:hAnsi="Gadugi" w:cs="Helvetica"/>
                        <w:color w:val="1D2129"/>
                        <w:shd w:val="clear" w:color="auto" w:fill="FFFFFF"/>
                      </w:rPr>
                      <w:br/>
                    </w:r>
                    <w:r w:rsidRPr="00C14C05">
                      <w:rPr>
                        <w:rStyle w:val="textexposedshow"/>
                        <w:rFonts w:ascii="Gadugi" w:hAnsi="Gadugi" w:cs="Helvetica"/>
                        <w:color w:val="1D2129"/>
                        <w:shd w:val="clear" w:color="auto" w:fill="FFFFFF"/>
                      </w:rPr>
                      <w:t>ranayre@pup.edu.ph</w:t>
                    </w:r>
                    <w:r>
                      <w:rPr>
                        <w:rFonts w:ascii="Gadugi" w:hAnsi="Gadugi"/>
                      </w:rPr>
                      <w:t>.</w:t>
                    </w:r>
                  </w:p>
                </w:sdtContent>
              </w:sdt>
            </w:sdtContent>
          </w:sdt>
          <w:p w:rsidR="00BA7CB6" w:rsidRPr="00C14C05" w:rsidRDefault="00BA7CB6" w:rsidP="00DB62A1">
            <w:pPr>
              <w:pStyle w:val="Heading2"/>
            </w:pPr>
          </w:p>
        </w:tc>
      </w:tr>
    </w:tbl>
    <w:p w:rsidR="001E794E" w:rsidRDefault="001E794E" w:rsidP="00726D3A">
      <w:pPr>
        <w:spacing w:after="0" w:line="240" w:lineRule="auto"/>
        <w:rPr>
          <w:rFonts w:ascii="Gadugi" w:hAnsi="Gadugi"/>
        </w:rPr>
      </w:pPr>
      <w:r>
        <w:rPr>
          <w:rFonts w:ascii="Gadugi" w:hAnsi="Gadugi"/>
        </w:rPr>
        <w:t xml:space="preserve">                                                                                                                               </w:t>
      </w:r>
    </w:p>
    <w:p w:rsidR="002C256D" w:rsidRPr="001E794E" w:rsidRDefault="001E794E" w:rsidP="002C256D">
      <w:pPr>
        <w:spacing w:after="0" w:line="240" w:lineRule="auto"/>
        <w:ind w:left="7200"/>
        <w:rPr>
          <w:rFonts w:ascii="Gadugi" w:hAnsi="Gadugi"/>
        </w:rPr>
      </w:pPr>
      <w:r>
        <w:rPr>
          <w:rFonts w:ascii="Gadugi" w:hAnsi="Gadugi"/>
        </w:rPr>
        <w:t xml:space="preserve">                                                                                                                        </w:t>
      </w:r>
    </w:p>
    <w:p w:rsidR="00726D3A" w:rsidRPr="001E794E" w:rsidRDefault="00726D3A" w:rsidP="00726D3A">
      <w:pPr>
        <w:spacing w:after="0" w:line="240" w:lineRule="auto"/>
        <w:rPr>
          <w:rFonts w:ascii="Gadugi" w:hAnsi="Gadugi"/>
        </w:rPr>
      </w:pPr>
    </w:p>
    <w:sectPr w:rsidR="00726D3A" w:rsidRPr="001E794E" w:rsidSect="002C256D">
      <w:pgSz w:w="11907" w:h="16839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7A7" w:rsidRDefault="00A527A7">
      <w:pPr>
        <w:spacing w:before="0" w:after="0" w:line="240" w:lineRule="auto"/>
      </w:pPr>
      <w:r>
        <w:separator/>
      </w:r>
    </w:p>
  </w:endnote>
  <w:endnote w:type="continuationSeparator" w:id="0">
    <w:p w:rsidR="00A527A7" w:rsidRDefault="00A527A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7A7" w:rsidRDefault="00A527A7">
      <w:pPr>
        <w:spacing w:before="0" w:after="0" w:line="240" w:lineRule="auto"/>
      </w:pPr>
      <w:r>
        <w:separator/>
      </w:r>
    </w:p>
  </w:footnote>
  <w:footnote w:type="continuationSeparator" w:id="0">
    <w:p w:rsidR="00A527A7" w:rsidRDefault="00A527A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1EB"/>
    <w:rsid w:val="00051614"/>
    <w:rsid w:val="000539B5"/>
    <w:rsid w:val="000A0CC7"/>
    <w:rsid w:val="00131E97"/>
    <w:rsid w:val="00191EE4"/>
    <w:rsid w:val="001E794E"/>
    <w:rsid w:val="002C256D"/>
    <w:rsid w:val="002D78DD"/>
    <w:rsid w:val="00317352"/>
    <w:rsid w:val="00367C4E"/>
    <w:rsid w:val="003A540A"/>
    <w:rsid w:val="003B4956"/>
    <w:rsid w:val="004A3B48"/>
    <w:rsid w:val="005010CE"/>
    <w:rsid w:val="00505EB3"/>
    <w:rsid w:val="005654CF"/>
    <w:rsid w:val="005F7866"/>
    <w:rsid w:val="00655FB4"/>
    <w:rsid w:val="00663D08"/>
    <w:rsid w:val="00665A62"/>
    <w:rsid w:val="00675364"/>
    <w:rsid w:val="006773D4"/>
    <w:rsid w:val="00682825"/>
    <w:rsid w:val="006F70F3"/>
    <w:rsid w:val="00726D3A"/>
    <w:rsid w:val="00775F2E"/>
    <w:rsid w:val="007D6988"/>
    <w:rsid w:val="00811367"/>
    <w:rsid w:val="00814C54"/>
    <w:rsid w:val="008747E2"/>
    <w:rsid w:val="008A3A49"/>
    <w:rsid w:val="008D7906"/>
    <w:rsid w:val="008E1465"/>
    <w:rsid w:val="009471B5"/>
    <w:rsid w:val="009961EB"/>
    <w:rsid w:val="00A527A7"/>
    <w:rsid w:val="00AC7E98"/>
    <w:rsid w:val="00BA7CB6"/>
    <w:rsid w:val="00C10C7C"/>
    <w:rsid w:val="00C14C05"/>
    <w:rsid w:val="00CD3B3A"/>
    <w:rsid w:val="00CD4807"/>
    <w:rsid w:val="00CE4DA3"/>
    <w:rsid w:val="00D54435"/>
    <w:rsid w:val="00D631F1"/>
    <w:rsid w:val="00D75A5B"/>
    <w:rsid w:val="00D87448"/>
    <w:rsid w:val="00DB62A1"/>
    <w:rsid w:val="00DC14A8"/>
    <w:rsid w:val="00E2497B"/>
    <w:rsid w:val="00E3160F"/>
    <w:rsid w:val="00E953F8"/>
    <w:rsid w:val="00F1149E"/>
    <w:rsid w:val="00F610E1"/>
    <w:rsid w:val="00F6519C"/>
    <w:rsid w:val="00FD2C63"/>
    <w:rsid w:val="00FF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/>
    <w:lsdException w:name="heading 4" w:uiPriority="18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35" w:qFormat="1"/>
    <w:lsdException w:name="Title" w:uiPriority="10" w:unhideWhenUsed="0" w:qFormat="1"/>
    <w:lsdException w:name="Closing" w:uiPriority="8"/>
    <w:lsdException w:name="Signature" w:uiPriority="8"/>
    <w:lsdException w:name="Default Paragraph Font" w:uiPriority="1"/>
    <w:lsdException w:name="Subtitle" w:uiPriority="11" w:qFormat="1"/>
    <w:lsdException w:name="Salutation" w:uiPriority="8"/>
    <w:lsdException w:name="Date" w:uiPriority="8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A5300F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300F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5300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1170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A5300F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5300F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11707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11707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A5300F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A5300F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A5300F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A5300F" w:themeColor="accent1"/>
        <w:left w:val="single" w:sz="4" w:space="6" w:color="A5300F" w:themeColor="accent1"/>
        <w:bottom w:val="single" w:sz="4" w:space="4" w:color="A5300F" w:themeColor="accent1"/>
        <w:right w:val="single" w:sz="4" w:space="6" w:color="A5300F" w:themeColor="accent1"/>
      </w:pBdr>
      <w:shd w:val="clear" w:color="auto" w:fill="A5300F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80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807"/>
    <w:rPr>
      <w:rFonts w:ascii="Tahoma" w:hAnsi="Tahoma" w:cs="Tahoma"/>
      <w:kern w:val="20"/>
      <w:sz w:val="16"/>
      <w:szCs w:val="16"/>
    </w:rPr>
  </w:style>
  <w:style w:type="character" w:customStyle="1" w:styleId="textexposedshow">
    <w:name w:val="text_exposed_show"/>
    <w:basedOn w:val="DefaultParagraphFont"/>
    <w:rsid w:val="00C14C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/>
    <w:lsdException w:name="heading 4" w:uiPriority="18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35" w:qFormat="1"/>
    <w:lsdException w:name="Title" w:uiPriority="10" w:unhideWhenUsed="0" w:qFormat="1"/>
    <w:lsdException w:name="Closing" w:uiPriority="8"/>
    <w:lsdException w:name="Signature" w:uiPriority="8"/>
    <w:lsdException w:name="Default Paragraph Font" w:uiPriority="1"/>
    <w:lsdException w:name="Subtitle" w:uiPriority="11" w:qFormat="1"/>
    <w:lsdException w:name="Salutation" w:uiPriority="8"/>
    <w:lsdException w:name="Date" w:uiPriority="8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A5300F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300F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5300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1170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A5300F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5300F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11707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11707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A5300F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A5300F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A5300F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A5300F" w:themeColor="accent1"/>
        <w:left w:val="single" w:sz="4" w:space="6" w:color="A5300F" w:themeColor="accent1"/>
        <w:bottom w:val="single" w:sz="4" w:space="4" w:color="A5300F" w:themeColor="accent1"/>
        <w:right w:val="single" w:sz="4" w:space="6" w:color="A5300F" w:themeColor="accent1"/>
      </w:pBdr>
      <w:shd w:val="clear" w:color="auto" w:fill="A5300F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80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807"/>
    <w:rPr>
      <w:rFonts w:ascii="Tahoma" w:hAnsi="Tahoma" w:cs="Tahoma"/>
      <w:kern w:val="20"/>
      <w:sz w:val="16"/>
      <w:szCs w:val="16"/>
    </w:rPr>
  </w:style>
  <w:style w:type="character" w:customStyle="1" w:styleId="textexposedshow">
    <w:name w:val="text_exposed_show"/>
    <w:basedOn w:val="DefaultParagraphFont"/>
    <w:rsid w:val="00C14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9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FE42E793AB45559CB7050095442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1B724-4793-4DC3-9F7A-9D3BDFF56899}"/>
      </w:docPartPr>
      <w:docPartBody>
        <w:p w:rsidR="00DF258C" w:rsidRDefault="00473FAB">
          <w:pPr>
            <w:pStyle w:val="40FE42E793AB45559CB705009544255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CE6"/>
    <w:rsid w:val="00085D64"/>
    <w:rsid w:val="000D563F"/>
    <w:rsid w:val="000F0CE6"/>
    <w:rsid w:val="0010312B"/>
    <w:rsid w:val="00121A26"/>
    <w:rsid w:val="002617AF"/>
    <w:rsid w:val="00473FAB"/>
    <w:rsid w:val="00544275"/>
    <w:rsid w:val="0059773F"/>
    <w:rsid w:val="00632253"/>
    <w:rsid w:val="00740B1C"/>
    <w:rsid w:val="007A4ACC"/>
    <w:rsid w:val="008B051E"/>
    <w:rsid w:val="009F1EDA"/>
    <w:rsid w:val="00A2617E"/>
    <w:rsid w:val="00A86C12"/>
    <w:rsid w:val="00B968BB"/>
    <w:rsid w:val="00CA647C"/>
    <w:rsid w:val="00DF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9ED843121247819CAFDD3A9DB10EE8">
    <w:name w:val="A49ED843121247819CAFDD3A9DB10EE8"/>
  </w:style>
  <w:style w:type="paragraph" w:customStyle="1" w:styleId="14983AD963044C819167924B966E2952">
    <w:name w:val="14983AD963044C819167924B966E2952"/>
  </w:style>
  <w:style w:type="paragraph" w:customStyle="1" w:styleId="DECB8FDDE0A94D2AAFC263C886499B24">
    <w:name w:val="DECB8FDDE0A94D2AAFC263C886499B24"/>
  </w:style>
  <w:style w:type="paragraph" w:customStyle="1" w:styleId="3F7828F8962049A2BF04E044F5239032">
    <w:name w:val="3F7828F8962049A2BF04E044F5239032"/>
  </w:style>
  <w:style w:type="character" w:styleId="Emphasis">
    <w:name w:val="Emphasis"/>
    <w:basedOn w:val="DefaultParagraphFont"/>
    <w:unhideWhenUsed/>
    <w:qFormat/>
    <w:rPr>
      <w:color w:val="4F81BD" w:themeColor="accent1"/>
    </w:rPr>
  </w:style>
  <w:style w:type="paragraph" w:customStyle="1" w:styleId="120FD5250D25430291BF8550B7984466">
    <w:name w:val="120FD5250D25430291BF8550B7984466"/>
  </w:style>
  <w:style w:type="character" w:styleId="PlaceholderText">
    <w:name w:val="Placeholder Text"/>
    <w:basedOn w:val="DefaultParagraphFont"/>
    <w:uiPriority w:val="99"/>
    <w:semiHidden/>
    <w:rsid w:val="002617AF"/>
    <w:rPr>
      <w:color w:val="808080"/>
    </w:rPr>
  </w:style>
  <w:style w:type="paragraph" w:customStyle="1" w:styleId="40FE42E793AB45559CB705009544255B">
    <w:name w:val="40FE42E793AB45559CB705009544255B"/>
  </w:style>
  <w:style w:type="paragraph" w:customStyle="1" w:styleId="DA5F1754A64549FEA4807E4316D0E665">
    <w:name w:val="DA5F1754A64549FEA4807E4316D0E665"/>
  </w:style>
  <w:style w:type="paragraph" w:customStyle="1" w:styleId="4F370BF7A5F74E0FA7BE331DCC425C67">
    <w:name w:val="4F370BF7A5F74E0FA7BE331DCC425C67"/>
  </w:style>
  <w:style w:type="paragraph" w:customStyle="1" w:styleId="A168F156639148F593A153437BBF2E3A">
    <w:name w:val="A168F156639148F593A153437BBF2E3A"/>
  </w:style>
  <w:style w:type="paragraph" w:customStyle="1" w:styleId="C5D95A2EDE184C14AB86A8AABD140692">
    <w:name w:val="C5D95A2EDE184C14AB86A8AABD140692"/>
  </w:style>
  <w:style w:type="paragraph" w:customStyle="1" w:styleId="CD67BC668B3441EF9FCEFC8406EEFD73">
    <w:name w:val="CD67BC668B3441EF9FCEFC8406EEFD73"/>
  </w:style>
  <w:style w:type="paragraph" w:customStyle="1" w:styleId="8936087FBE07485E9C0BBDEC50C73E02">
    <w:name w:val="8936087FBE07485E9C0BBDEC50C73E02"/>
  </w:style>
  <w:style w:type="paragraph" w:customStyle="1" w:styleId="14839535B36442BFB77F3E78C48E6343">
    <w:name w:val="14839535B36442BFB77F3E78C48E6343"/>
  </w:style>
  <w:style w:type="paragraph" w:customStyle="1" w:styleId="676522BF18724464BD49EB45EBAD6726">
    <w:name w:val="676522BF18724464BD49EB45EBAD6726"/>
  </w:style>
  <w:style w:type="paragraph" w:customStyle="1" w:styleId="E02A8FD0DF5B41A8945AE1CA1D94989D">
    <w:name w:val="E02A8FD0DF5B41A8945AE1CA1D94989D"/>
  </w:style>
  <w:style w:type="paragraph" w:customStyle="1" w:styleId="4B83072F82744BD39994F1B8F54342EB">
    <w:name w:val="4B83072F82744BD39994F1B8F54342EB"/>
  </w:style>
  <w:style w:type="paragraph" w:customStyle="1" w:styleId="F765646E320449CE999F047CFCE12DC1">
    <w:name w:val="F765646E320449CE999F047CFCE12DC1"/>
  </w:style>
  <w:style w:type="paragraph" w:customStyle="1" w:styleId="33E4CA7102E44E7F898FDA31C369B0B8">
    <w:name w:val="33E4CA7102E44E7F898FDA31C369B0B8"/>
  </w:style>
  <w:style w:type="paragraph" w:customStyle="1" w:styleId="2609924B5A0C477BB1B56A3451B9CA41">
    <w:name w:val="2609924B5A0C477BB1B56A3451B9CA41"/>
  </w:style>
  <w:style w:type="paragraph" w:customStyle="1" w:styleId="C328B5B596F7497093ABA7F4E8D69C14">
    <w:name w:val="C328B5B596F7497093ABA7F4E8D69C14"/>
    <w:rsid w:val="000F0CE6"/>
  </w:style>
  <w:style w:type="paragraph" w:customStyle="1" w:styleId="5FA756DD9B8E4080AC130C5C158AB436">
    <w:name w:val="5FA756DD9B8E4080AC130C5C158AB436"/>
    <w:rsid w:val="002617AF"/>
    <w:pPr>
      <w:spacing w:after="200" w:line="276" w:lineRule="auto"/>
    </w:pPr>
    <w:rPr>
      <w:lang w:val="en-US" w:eastAsia="en-US"/>
    </w:rPr>
  </w:style>
  <w:style w:type="paragraph" w:customStyle="1" w:styleId="764B662DF66B4C9DAF454D2B080004AD">
    <w:name w:val="764B662DF66B4C9DAF454D2B080004AD"/>
    <w:rsid w:val="002617AF"/>
    <w:pPr>
      <w:spacing w:after="200" w:line="276" w:lineRule="auto"/>
    </w:pPr>
    <w:rPr>
      <w:lang w:val="en-US" w:eastAsia="en-US"/>
    </w:rPr>
  </w:style>
  <w:style w:type="paragraph" w:customStyle="1" w:styleId="F9643048388442B585B978CDB446E95C">
    <w:name w:val="F9643048388442B585B978CDB446E95C"/>
    <w:rsid w:val="002617AF"/>
    <w:pPr>
      <w:spacing w:after="200" w:line="276" w:lineRule="auto"/>
    </w:pPr>
    <w:rPr>
      <w:lang w:val="en-US" w:eastAsia="en-US"/>
    </w:rPr>
  </w:style>
  <w:style w:type="paragraph" w:customStyle="1" w:styleId="486284814BB34B599C436869618A36F3">
    <w:name w:val="486284814BB34B599C436869618A36F3"/>
    <w:rsid w:val="002617AF"/>
    <w:pPr>
      <w:spacing w:after="200" w:line="276" w:lineRule="auto"/>
    </w:pPr>
    <w:rPr>
      <w:lang w:val="en-US" w:eastAsia="en-US"/>
    </w:rPr>
  </w:style>
  <w:style w:type="paragraph" w:customStyle="1" w:styleId="CC910D5D9DAE48F593294A5F079BC3E4">
    <w:name w:val="CC910D5D9DAE48F593294A5F079BC3E4"/>
    <w:rsid w:val="002617AF"/>
    <w:pPr>
      <w:spacing w:after="200" w:line="276" w:lineRule="auto"/>
    </w:pPr>
    <w:rPr>
      <w:lang w:val="en-US" w:eastAsia="en-US"/>
    </w:rPr>
  </w:style>
  <w:style w:type="paragraph" w:customStyle="1" w:styleId="D98164DE318842EF88FDCC83E2963572">
    <w:name w:val="D98164DE318842EF88FDCC83E2963572"/>
    <w:rsid w:val="002617AF"/>
    <w:pPr>
      <w:spacing w:after="200" w:line="276" w:lineRule="auto"/>
    </w:pPr>
    <w:rPr>
      <w:lang w:val="en-US" w:eastAsia="en-US"/>
    </w:rPr>
  </w:style>
  <w:style w:type="paragraph" w:customStyle="1" w:styleId="5F32AA01DE0C4414A333ECEFE24F2BE7">
    <w:name w:val="5F32AA01DE0C4414A333ECEFE24F2BE7"/>
    <w:rsid w:val="002617AF"/>
    <w:pPr>
      <w:spacing w:after="200" w:line="276" w:lineRule="auto"/>
    </w:pPr>
    <w:rPr>
      <w:lang w:val="en-US" w:eastAsia="en-US"/>
    </w:rPr>
  </w:style>
  <w:style w:type="paragraph" w:customStyle="1" w:styleId="DA5DA08474DD4E8BB13BE2916DB834BC">
    <w:name w:val="DA5DA08474DD4E8BB13BE2916DB834BC"/>
    <w:rsid w:val="002617AF"/>
    <w:pPr>
      <w:spacing w:after="200" w:line="276" w:lineRule="auto"/>
    </w:pPr>
    <w:rPr>
      <w:lang w:val="en-US" w:eastAsia="en-US"/>
    </w:rPr>
  </w:style>
  <w:style w:type="paragraph" w:customStyle="1" w:styleId="614DC73F777841CA9727040DF721B5F2">
    <w:name w:val="614DC73F777841CA9727040DF721B5F2"/>
    <w:rsid w:val="002617AF"/>
    <w:pPr>
      <w:spacing w:after="200" w:line="276" w:lineRule="auto"/>
    </w:pPr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9ED843121247819CAFDD3A9DB10EE8">
    <w:name w:val="A49ED843121247819CAFDD3A9DB10EE8"/>
  </w:style>
  <w:style w:type="paragraph" w:customStyle="1" w:styleId="14983AD963044C819167924B966E2952">
    <w:name w:val="14983AD963044C819167924B966E2952"/>
  </w:style>
  <w:style w:type="paragraph" w:customStyle="1" w:styleId="DECB8FDDE0A94D2AAFC263C886499B24">
    <w:name w:val="DECB8FDDE0A94D2AAFC263C886499B24"/>
  </w:style>
  <w:style w:type="paragraph" w:customStyle="1" w:styleId="3F7828F8962049A2BF04E044F5239032">
    <w:name w:val="3F7828F8962049A2BF04E044F5239032"/>
  </w:style>
  <w:style w:type="character" w:styleId="Emphasis">
    <w:name w:val="Emphasis"/>
    <w:basedOn w:val="DefaultParagraphFont"/>
    <w:unhideWhenUsed/>
    <w:qFormat/>
    <w:rPr>
      <w:color w:val="4F81BD" w:themeColor="accent1"/>
    </w:rPr>
  </w:style>
  <w:style w:type="paragraph" w:customStyle="1" w:styleId="120FD5250D25430291BF8550B7984466">
    <w:name w:val="120FD5250D25430291BF8550B7984466"/>
  </w:style>
  <w:style w:type="character" w:styleId="PlaceholderText">
    <w:name w:val="Placeholder Text"/>
    <w:basedOn w:val="DefaultParagraphFont"/>
    <w:uiPriority w:val="99"/>
    <w:semiHidden/>
    <w:rsid w:val="002617AF"/>
    <w:rPr>
      <w:color w:val="808080"/>
    </w:rPr>
  </w:style>
  <w:style w:type="paragraph" w:customStyle="1" w:styleId="40FE42E793AB45559CB705009544255B">
    <w:name w:val="40FE42E793AB45559CB705009544255B"/>
  </w:style>
  <w:style w:type="paragraph" w:customStyle="1" w:styleId="DA5F1754A64549FEA4807E4316D0E665">
    <w:name w:val="DA5F1754A64549FEA4807E4316D0E665"/>
  </w:style>
  <w:style w:type="paragraph" w:customStyle="1" w:styleId="4F370BF7A5F74E0FA7BE331DCC425C67">
    <w:name w:val="4F370BF7A5F74E0FA7BE331DCC425C67"/>
  </w:style>
  <w:style w:type="paragraph" w:customStyle="1" w:styleId="A168F156639148F593A153437BBF2E3A">
    <w:name w:val="A168F156639148F593A153437BBF2E3A"/>
  </w:style>
  <w:style w:type="paragraph" w:customStyle="1" w:styleId="C5D95A2EDE184C14AB86A8AABD140692">
    <w:name w:val="C5D95A2EDE184C14AB86A8AABD140692"/>
  </w:style>
  <w:style w:type="paragraph" w:customStyle="1" w:styleId="CD67BC668B3441EF9FCEFC8406EEFD73">
    <w:name w:val="CD67BC668B3441EF9FCEFC8406EEFD73"/>
  </w:style>
  <w:style w:type="paragraph" w:customStyle="1" w:styleId="8936087FBE07485E9C0BBDEC50C73E02">
    <w:name w:val="8936087FBE07485E9C0BBDEC50C73E02"/>
  </w:style>
  <w:style w:type="paragraph" w:customStyle="1" w:styleId="14839535B36442BFB77F3E78C48E6343">
    <w:name w:val="14839535B36442BFB77F3E78C48E6343"/>
  </w:style>
  <w:style w:type="paragraph" w:customStyle="1" w:styleId="676522BF18724464BD49EB45EBAD6726">
    <w:name w:val="676522BF18724464BD49EB45EBAD6726"/>
  </w:style>
  <w:style w:type="paragraph" w:customStyle="1" w:styleId="E02A8FD0DF5B41A8945AE1CA1D94989D">
    <w:name w:val="E02A8FD0DF5B41A8945AE1CA1D94989D"/>
  </w:style>
  <w:style w:type="paragraph" w:customStyle="1" w:styleId="4B83072F82744BD39994F1B8F54342EB">
    <w:name w:val="4B83072F82744BD39994F1B8F54342EB"/>
  </w:style>
  <w:style w:type="paragraph" w:customStyle="1" w:styleId="F765646E320449CE999F047CFCE12DC1">
    <w:name w:val="F765646E320449CE999F047CFCE12DC1"/>
  </w:style>
  <w:style w:type="paragraph" w:customStyle="1" w:styleId="33E4CA7102E44E7F898FDA31C369B0B8">
    <w:name w:val="33E4CA7102E44E7F898FDA31C369B0B8"/>
  </w:style>
  <w:style w:type="paragraph" w:customStyle="1" w:styleId="2609924B5A0C477BB1B56A3451B9CA41">
    <w:name w:val="2609924B5A0C477BB1B56A3451B9CA41"/>
  </w:style>
  <w:style w:type="paragraph" w:customStyle="1" w:styleId="C328B5B596F7497093ABA7F4E8D69C14">
    <w:name w:val="C328B5B596F7497093ABA7F4E8D69C14"/>
    <w:rsid w:val="000F0CE6"/>
  </w:style>
  <w:style w:type="paragraph" w:customStyle="1" w:styleId="5FA756DD9B8E4080AC130C5C158AB436">
    <w:name w:val="5FA756DD9B8E4080AC130C5C158AB436"/>
    <w:rsid w:val="002617AF"/>
    <w:pPr>
      <w:spacing w:after="200" w:line="276" w:lineRule="auto"/>
    </w:pPr>
    <w:rPr>
      <w:lang w:val="en-US" w:eastAsia="en-US"/>
    </w:rPr>
  </w:style>
  <w:style w:type="paragraph" w:customStyle="1" w:styleId="764B662DF66B4C9DAF454D2B080004AD">
    <w:name w:val="764B662DF66B4C9DAF454D2B080004AD"/>
    <w:rsid w:val="002617AF"/>
    <w:pPr>
      <w:spacing w:after="200" w:line="276" w:lineRule="auto"/>
    </w:pPr>
    <w:rPr>
      <w:lang w:val="en-US" w:eastAsia="en-US"/>
    </w:rPr>
  </w:style>
  <w:style w:type="paragraph" w:customStyle="1" w:styleId="F9643048388442B585B978CDB446E95C">
    <w:name w:val="F9643048388442B585B978CDB446E95C"/>
    <w:rsid w:val="002617AF"/>
    <w:pPr>
      <w:spacing w:after="200" w:line="276" w:lineRule="auto"/>
    </w:pPr>
    <w:rPr>
      <w:lang w:val="en-US" w:eastAsia="en-US"/>
    </w:rPr>
  </w:style>
  <w:style w:type="paragraph" w:customStyle="1" w:styleId="486284814BB34B599C436869618A36F3">
    <w:name w:val="486284814BB34B599C436869618A36F3"/>
    <w:rsid w:val="002617AF"/>
    <w:pPr>
      <w:spacing w:after="200" w:line="276" w:lineRule="auto"/>
    </w:pPr>
    <w:rPr>
      <w:lang w:val="en-US" w:eastAsia="en-US"/>
    </w:rPr>
  </w:style>
  <w:style w:type="paragraph" w:customStyle="1" w:styleId="CC910D5D9DAE48F593294A5F079BC3E4">
    <w:name w:val="CC910D5D9DAE48F593294A5F079BC3E4"/>
    <w:rsid w:val="002617AF"/>
    <w:pPr>
      <w:spacing w:after="200" w:line="276" w:lineRule="auto"/>
    </w:pPr>
    <w:rPr>
      <w:lang w:val="en-US" w:eastAsia="en-US"/>
    </w:rPr>
  </w:style>
  <w:style w:type="paragraph" w:customStyle="1" w:styleId="D98164DE318842EF88FDCC83E2963572">
    <w:name w:val="D98164DE318842EF88FDCC83E2963572"/>
    <w:rsid w:val="002617AF"/>
    <w:pPr>
      <w:spacing w:after="200" w:line="276" w:lineRule="auto"/>
    </w:pPr>
    <w:rPr>
      <w:lang w:val="en-US" w:eastAsia="en-US"/>
    </w:rPr>
  </w:style>
  <w:style w:type="paragraph" w:customStyle="1" w:styleId="5F32AA01DE0C4414A333ECEFE24F2BE7">
    <w:name w:val="5F32AA01DE0C4414A333ECEFE24F2BE7"/>
    <w:rsid w:val="002617AF"/>
    <w:pPr>
      <w:spacing w:after="200" w:line="276" w:lineRule="auto"/>
    </w:pPr>
    <w:rPr>
      <w:lang w:val="en-US" w:eastAsia="en-US"/>
    </w:rPr>
  </w:style>
  <w:style w:type="paragraph" w:customStyle="1" w:styleId="DA5DA08474DD4E8BB13BE2916DB834BC">
    <w:name w:val="DA5DA08474DD4E8BB13BE2916DB834BC"/>
    <w:rsid w:val="002617AF"/>
    <w:pPr>
      <w:spacing w:after="200" w:line="276" w:lineRule="auto"/>
    </w:pPr>
    <w:rPr>
      <w:lang w:val="en-US" w:eastAsia="en-US"/>
    </w:rPr>
  </w:style>
  <w:style w:type="paragraph" w:customStyle="1" w:styleId="614DC73F777841CA9727040DF721B5F2">
    <w:name w:val="614DC73F777841CA9727040DF721B5F2"/>
    <w:rsid w:val="002617AF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0C7271-3DC8-4398-BFAE-4F8F292B8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</Template>
  <TotalTime>424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 s. lozano iii</dc:creator>
  <cp:lastModifiedBy>Zero</cp:lastModifiedBy>
  <cp:revision>20</cp:revision>
  <cp:lastPrinted>2017-11-17T13:56:00Z</cp:lastPrinted>
  <dcterms:created xsi:type="dcterms:W3CDTF">2017-10-26T11:11:00Z</dcterms:created>
  <dcterms:modified xsi:type="dcterms:W3CDTF">2018-01-12T15:57:00Z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